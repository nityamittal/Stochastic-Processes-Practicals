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EF" w:rsidRDefault="00E77FEF" w:rsidP="00E16506">
      <w:pPr>
        <w:pStyle w:val="Title"/>
        <w:rPr>
          <w:sz w:val="48"/>
          <w:szCs w:val="48"/>
        </w:rPr>
      </w:pPr>
      <w:r w:rsidRPr="00E77FEF">
        <w:rPr>
          <w:sz w:val="48"/>
          <w:szCs w:val="48"/>
        </w:rPr>
        <w:t>DELHI TECHNOLOGICAL UNIVERSITY</w:t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E77FEF" w:rsidRDefault="00E77FEF" w:rsidP="00E77FEF">
      <w:pPr>
        <w:pStyle w:val="Title"/>
        <w:rPr>
          <w:sz w:val="48"/>
          <w:szCs w:val="48"/>
        </w:rPr>
      </w:pPr>
      <w:r>
        <w:rPr>
          <w:noProof/>
          <w:lang w:val="en-GB" w:eastAsia="en-GB"/>
        </w:rPr>
        <w:drawing>
          <wp:inline distT="0" distB="0" distL="0" distR="0" wp14:anchorId="47A23B09" wp14:editId="35BF9047">
            <wp:extent cx="3705225" cy="2600158"/>
            <wp:effectExtent l="0" t="0" r="0" b="0"/>
            <wp:docPr id="1" name="Picture 1" descr="Supply of Equipment's (Non-consumable) for sponsored RandD Project Title  Development and Deployment of Motor Controller for Low to Medium Power  Electric Vehicles in Electrical Engg. Department, DTU – The Leading Sola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of Equipment's (Non-consumable) for sponsored RandD Project Title  Development and Deployment of Motor Controller for Low to Medium Power  Electric Vehicles in Electrical Engg. Department, DTU – The Leading Solar 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6" cy="2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5E566D" w:rsidRDefault="00E16506" w:rsidP="00C6554A">
      <w:pPr>
        <w:pStyle w:val="Title"/>
      </w:pPr>
      <w:r>
        <w:t>STOCHASTIC PROCESSES</w:t>
      </w:r>
    </w:p>
    <w:p w:rsidR="00E77FEF" w:rsidRDefault="00D3633E" w:rsidP="00C6554A">
      <w:pPr>
        <w:pStyle w:val="Title"/>
      </w:pPr>
      <w:r>
        <w:t>(</w:t>
      </w:r>
      <w:r w:rsidR="00E16506">
        <w:t>M</w:t>
      </w:r>
      <w:r w:rsidR="006E23F9">
        <w:t>C</w:t>
      </w:r>
      <w:r>
        <w:t>-3</w:t>
      </w:r>
      <w:r w:rsidR="00E16506">
        <w:t>03</w:t>
      </w:r>
      <w:r w:rsidR="00E77FEF">
        <w:t>)</w:t>
      </w:r>
    </w:p>
    <w:p w:rsidR="00C6554A" w:rsidRPr="00E77FEF" w:rsidRDefault="00E77FEF" w:rsidP="00E77FEF">
      <w:pPr>
        <w:pStyle w:val="Subtitle"/>
        <w:rPr>
          <w:sz w:val="50"/>
          <w:szCs w:val="50"/>
        </w:rPr>
      </w:pPr>
      <w:r w:rsidRPr="00E77FEF">
        <w:rPr>
          <w:sz w:val="50"/>
          <w:szCs w:val="50"/>
        </w:rPr>
        <w:t>PRACTICAL FILE</w:t>
      </w:r>
    </w:p>
    <w:p w:rsidR="00E77FEF" w:rsidRDefault="00E77FEF" w:rsidP="00C6554A">
      <w:pPr>
        <w:pStyle w:val="Subtitle"/>
        <w:rPr>
          <w:sz w:val="40"/>
          <w:szCs w:val="4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TO:</w:t>
      </w:r>
    </w:p>
    <w:p w:rsid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PROF. H C TANEJA</w:t>
      </w:r>
    </w:p>
    <w:p w:rsidR="005E566D" w:rsidRP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MR. VINEET KUMAR</w:t>
      </w: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BY:</w:t>
      </w:r>
    </w:p>
    <w:p w:rsidR="005E566D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 xml:space="preserve">NITYA MITTAL </w:t>
      </w:r>
    </w:p>
    <w:p w:rsidR="000A4D66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(2K19/MC/089)</w:t>
      </w:r>
    </w:p>
    <w:p w:rsidR="000A4D66" w:rsidRDefault="000A4D66" w:rsidP="00D1765E">
      <w:pPr>
        <w:pStyle w:val="Subtitle"/>
        <w:jc w:val="left"/>
        <w:rPr>
          <w:sz w:val="30"/>
          <w:szCs w:val="30"/>
        </w:rPr>
      </w:pPr>
    </w:p>
    <w:p w:rsidR="004324E8" w:rsidRDefault="005E566D" w:rsidP="004324E8">
      <w:pPr>
        <w:pStyle w:val="Title"/>
      </w:pPr>
      <w:r>
        <w:lastRenderedPageBreak/>
        <w:t>EXPERIMENT 1</w:t>
      </w:r>
    </w:p>
    <w:p w:rsidR="00C6554A" w:rsidRDefault="00E77FEF" w:rsidP="00E77FEF">
      <w:pPr>
        <w:pStyle w:val="Heading1"/>
        <w:rPr>
          <w:sz w:val="40"/>
          <w:szCs w:val="40"/>
        </w:rPr>
      </w:pPr>
      <w:r w:rsidRPr="00E77FEF">
        <w:rPr>
          <w:sz w:val="40"/>
          <w:szCs w:val="40"/>
        </w:rPr>
        <w:t>AIM</w:t>
      </w:r>
    </w:p>
    <w:p w:rsidR="00E16506" w:rsidRDefault="00E16506" w:rsidP="00E16506">
      <w:pPr>
        <w:jc w:val="both"/>
        <w:rPr>
          <w:sz w:val="26"/>
          <w:szCs w:val="26"/>
        </w:rPr>
      </w:pPr>
      <w:r w:rsidRPr="00E16506">
        <w:rPr>
          <w:sz w:val="26"/>
          <w:szCs w:val="26"/>
        </w:rPr>
        <w:t>Demonstrating a Stochastic Process with Discrete Index Set</w:t>
      </w:r>
      <w:r>
        <w:rPr>
          <w:sz w:val="26"/>
          <w:szCs w:val="26"/>
        </w:rPr>
        <w:t xml:space="preserve"> with</w:t>
      </w:r>
    </w:p>
    <w:p w:rsidR="00E16506" w:rsidRDefault="00E16506" w:rsidP="00E16506">
      <w:pPr>
        <w:jc w:val="both"/>
        <w:rPr>
          <w:sz w:val="26"/>
          <w:szCs w:val="26"/>
        </w:rPr>
      </w:pPr>
      <w:r>
        <w:rPr>
          <w:sz w:val="26"/>
          <w:szCs w:val="26"/>
        </w:rPr>
        <w:t>(a) Discrete State Space</w:t>
      </w:r>
    </w:p>
    <w:p w:rsidR="00E16506" w:rsidRPr="00E16506" w:rsidRDefault="00E16506" w:rsidP="00E16506">
      <w:pPr>
        <w:jc w:val="both"/>
        <w:rPr>
          <w:sz w:val="26"/>
          <w:szCs w:val="26"/>
        </w:rPr>
      </w:pPr>
      <w:r>
        <w:rPr>
          <w:sz w:val="26"/>
          <w:szCs w:val="26"/>
        </w:rPr>
        <w:t>(b) Continuous State Space</w:t>
      </w:r>
    </w:p>
    <w:p w:rsidR="00C6554A" w:rsidRDefault="00E77FEF" w:rsidP="00C6554A">
      <w:pPr>
        <w:pStyle w:val="Heading2"/>
        <w:rPr>
          <w:sz w:val="40"/>
          <w:szCs w:val="40"/>
        </w:rPr>
      </w:pPr>
      <w:r w:rsidRPr="00E77FEF">
        <w:rPr>
          <w:sz w:val="40"/>
          <w:szCs w:val="40"/>
        </w:rPr>
        <w:t>SOURCE CODE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#discrete index set with discrete and continuous state space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#tabulating data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userID</w:t>
      </w:r>
      <w:proofErr w:type="spellEnd"/>
      <w:proofErr w:type="gramEnd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&lt;- 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:22</w:t>
      </w:r>
    </w:p>
    <w:p w:rsid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name&lt;- c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"Hailie"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"Lily"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"Kathy"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"Laylah"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"Riya"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"Elianna"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"Carleigh"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"Shayna"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"Kianna"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"Rory"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"Amaris"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"Dania"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"Naima"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"Emmy"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"Azaria"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"Marin"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"Gretchen"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"Nyasia"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"Denisse"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"Anabel"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"Joyce"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"June"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height_continuous&lt;- c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159.1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157.6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154.9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158.4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153.9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158.3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161.7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165.3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167.3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166.0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171.4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164.7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175.9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167.6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162.9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152.1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178.9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158.3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172.9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169.9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173.2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172.9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no_of_games_won_discrete &lt;-c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class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.df&lt;- </w:t>
      </w:r>
      <w:proofErr w:type="gramStart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data.frame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proofErr w:type="gramEnd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userID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name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height_continuous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no_of_games_won_discrete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E1650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class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.df</w:t>
      </w:r>
      <w:proofErr w:type="spellEnd"/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#plotting continuous state space using line graph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plot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proofErr w:type="gramEnd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userID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height_continuous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type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"l"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col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"red"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main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"Continuous State Space"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xlab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"UserID of Players"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ylab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"Heights"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16506">
        <w:rPr>
          <w:rFonts w:ascii="Consolas" w:eastAsia="Times New Roman" w:hAnsi="Consolas" w:cs="Times New Roman"/>
          <w:color w:val="608B4E"/>
          <w:sz w:val="24"/>
          <w:szCs w:val="24"/>
          <w:lang w:val="en-GB" w:eastAsia="en-GB"/>
        </w:rPr>
        <w:t>#plotting discrete state space using line graph</w:t>
      </w:r>
    </w:p>
    <w:p w:rsidR="00E16506" w:rsidRPr="00E16506" w:rsidRDefault="00E16506" w:rsidP="00E16506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lastRenderedPageBreak/>
        <w:t>barplot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(</w:t>
      </w:r>
      <w:proofErr w:type="gramEnd"/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no_of_games_won_discrete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names.arg = userID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col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"blue"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main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"Discrete State Space"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xlab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"UserID of Players"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,</w:t>
      </w:r>
      <w:r w:rsidRPr="00E1650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 ylab = </w:t>
      </w:r>
      <w:r w:rsidRPr="00E1650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"Heights"</w:t>
      </w:r>
      <w:r w:rsidRPr="00E16506">
        <w:rPr>
          <w:rFonts w:ascii="Consolas" w:eastAsia="Times New Roman" w:hAnsi="Consolas" w:cs="Times New Roman"/>
          <w:color w:val="DCDCDC"/>
          <w:sz w:val="24"/>
          <w:szCs w:val="24"/>
          <w:lang w:val="en-GB" w:eastAsia="en-GB"/>
        </w:rPr>
        <w:t>)</w:t>
      </w:r>
    </w:p>
    <w:p w:rsidR="00E16506" w:rsidRPr="00E16506" w:rsidRDefault="00E16506" w:rsidP="00E16506">
      <w:pPr>
        <w:shd w:val="clear" w:color="auto" w:fill="1E1E1E"/>
        <w:spacing w:before="0"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:rsidR="00D3633E" w:rsidRPr="00D3633E" w:rsidRDefault="00D3633E" w:rsidP="00D3633E"/>
    <w:p w:rsidR="00E77FEF" w:rsidRDefault="00E77FEF" w:rsidP="00E77FEF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E16506" w:rsidRDefault="00E16506" w:rsidP="00E16506">
      <w:bookmarkStart w:id="0" w:name="_GoBack"/>
      <w:r>
        <w:rPr>
          <w:noProof/>
          <w:lang w:val="en-GB" w:eastAsia="en-GB"/>
        </w:rPr>
        <w:drawing>
          <wp:inline distT="0" distB="0" distL="0" distR="0" wp14:anchorId="0A55B85D" wp14:editId="178E5A55">
            <wp:extent cx="5829300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934" cy="40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6506" w:rsidRDefault="00E16506" w:rsidP="00E16506"/>
    <w:p w:rsidR="00E16506" w:rsidRDefault="00E16506" w:rsidP="00E16506">
      <w:r>
        <w:rPr>
          <w:noProof/>
          <w:lang w:val="en-GB" w:eastAsia="en-GB"/>
        </w:rPr>
        <w:lastRenderedPageBreak/>
        <w:drawing>
          <wp:inline distT="0" distB="0" distL="0" distR="0" wp14:anchorId="2057217B" wp14:editId="414E24EF">
            <wp:extent cx="5791200" cy="49344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498" cy="49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06" w:rsidRDefault="00E16506" w:rsidP="00E16506"/>
    <w:p w:rsidR="00E16506" w:rsidRPr="00E16506" w:rsidRDefault="00E16506" w:rsidP="00E16506">
      <w:r>
        <w:rPr>
          <w:noProof/>
          <w:lang w:val="en-GB" w:eastAsia="en-GB"/>
        </w:rPr>
        <w:lastRenderedPageBreak/>
        <w:drawing>
          <wp:inline distT="0" distB="0" distL="0" distR="0" wp14:anchorId="7BA587E7" wp14:editId="37A557EE">
            <wp:extent cx="5867400" cy="489490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578" cy="4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06" w:rsidRPr="00E16506" w:rsidSect="00E77FEF">
      <w:footerReference w:type="default" r:id="rId11"/>
      <w:headerReference w:type="first" r:id="rId12"/>
      <w:pgSz w:w="12240" w:h="15840"/>
      <w:pgMar w:top="1728" w:right="1800" w:bottom="1440" w:left="180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4C8" w:rsidRDefault="00A274C8" w:rsidP="00C6554A">
      <w:pPr>
        <w:spacing w:before="0" w:after="0" w:line="240" w:lineRule="auto"/>
      </w:pPr>
      <w:r>
        <w:separator/>
      </w:r>
    </w:p>
  </w:endnote>
  <w:endnote w:type="continuationSeparator" w:id="0">
    <w:p w:rsidR="00A274C8" w:rsidRDefault="00A274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95F9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4C8" w:rsidRDefault="00A274C8" w:rsidP="00C6554A">
      <w:pPr>
        <w:spacing w:before="0" w:after="0" w:line="240" w:lineRule="auto"/>
      </w:pPr>
      <w:r>
        <w:separator/>
      </w:r>
    </w:p>
  </w:footnote>
  <w:footnote w:type="continuationSeparator" w:id="0">
    <w:p w:rsidR="00A274C8" w:rsidRDefault="00A274C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EF" w:rsidRDefault="00E77FEF">
    <w:pPr>
      <w:pStyle w:val="Header"/>
    </w:pPr>
  </w:p>
  <w:p w:rsidR="00E77FEF" w:rsidRDefault="00E77FEF">
    <w:pPr>
      <w:pStyle w:val="Header"/>
    </w:pPr>
  </w:p>
  <w:p w:rsidR="00E77FEF" w:rsidRDefault="00E77FEF" w:rsidP="00E77F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564258E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22A43"/>
    <w:multiLevelType w:val="hybridMultilevel"/>
    <w:tmpl w:val="28C6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4C21"/>
    <w:multiLevelType w:val="hybridMultilevel"/>
    <w:tmpl w:val="0CCE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60481"/>
    <w:multiLevelType w:val="hybridMultilevel"/>
    <w:tmpl w:val="04FEE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447D8"/>
    <w:multiLevelType w:val="hybridMultilevel"/>
    <w:tmpl w:val="18AC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6F6917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1A24CB"/>
    <w:multiLevelType w:val="hybridMultilevel"/>
    <w:tmpl w:val="1D78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55BCF"/>
    <w:multiLevelType w:val="hybridMultilevel"/>
    <w:tmpl w:val="A7B8AD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BEE4E96"/>
    <w:multiLevelType w:val="hybridMultilevel"/>
    <w:tmpl w:val="D7FC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9"/>
  </w:num>
  <w:num w:numId="18">
    <w:abstractNumId w:val="13"/>
  </w:num>
  <w:num w:numId="19">
    <w:abstractNumId w:val="21"/>
  </w:num>
  <w:num w:numId="20">
    <w:abstractNumId w:val="18"/>
  </w:num>
  <w:num w:numId="21">
    <w:abstractNumId w:val="12"/>
  </w:num>
  <w:num w:numId="22">
    <w:abstractNumId w:val="16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F"/>
    <w:rsid w:val="00020DB2"/>
    <w:rsid w:val="00073A9C"/>
    <w:rsid w:val="000A4D66"/>
    <w:rsid w:val="00101940"/>
    <w:rsid w:val="0010297E"/>
    <w:rsid w:val="001045B0"/>
    <w:rsid w:val="00207CA1"/>
    <w:rsid w:val="002554CD"/>
    <w:rsid w:val="00267355"/>
    <w:rsid w:val="00293B83"/>
    <w:rsid w:val="002B4294"/>
    <w:rsid w:val="002D67B3"/>
    <w:rsid w:val="00333D0D"/>
    <w:rsid w:val="00390863"/>
    <w:rsid w:val="003F1FC7"/>
    <w:rsid w:val="004324E8"/>
    <w:rsid w:val="004C049F"/>
    <w:rsid w:val="004C0D7E"/>
    <w:rsid w:val="004D7D20"/>
    <w:rsid w:val="005000E2"/>
    <w:rsid w:val="00511834"/>
    <w:rsid w:val="005411BD"/>
    <w:rsid w:val="0057363D"/>
    <w:rsid w:val="005E566D"/>
    <w:rsid w:val="006A3CE7"/>
    <w:rsid w:val="006E23F9"/>
    <w:rsid w:val="006F07A0"/>
    <w:rsid w:val="00722FDD"/>
    <w:rsid w:val="00820728"/>
    <w:rsid w:val="008D241C"/>
    <w:rsid w:val="008D2636"/>
    <w:rsid w:val="008D5B3A"/>
    <w:rsid w:val="00971923"/>
    <w:rsid w:val="00A274C8"/>
    <w:rsid w:val="00A857A1"/>
    <w:rsid w:val="00B6023B"/>
    <w:rsid w:val="00B95F94"/>
    <w:rsid w:val="00BA47A8"/>
    <w:rsid w:val="00BE565A"/>
    <w:rsid w:val="00C56728"/>
    <w:rsid w:val="00C6554A"/>
    <w:rsid w:val="00C95774"/>
    <w:rsid w:val="00D1765E"/>
    <w:rsid w:val="00D3633E"/>
    <w:rsid w:val="00E16506"/>
    <w:rsid w:val="00E41285"/>
    <w:rsid w:val="00E77FEF"/>
    <w:rsid w:val="00ED7652"/>
    <w:rsid w:val="00ED7C44"/>
    <w:rsid w:val="00F50A49"/>
    <w:rsid w:val="00FA035B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F8AB-B9C3-4DAD-878C-B758B20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07C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D7E"/>
    <w:pPr>
      <w:spacing w:before="0" w:after="160" w:line="259" w:lineRule="auto"/>
      <w:ind w:left="720"/>
      <w:contextualSpacing/>
    </w:pPr>
    <w:rPr>
      <w:color w:val="auto"/>
      <w:lang w:val="en-GB"/>
    </w:rPr>
  </w:style>
  <w:style w:type="character" w:customStyle="1" w:styleId="sb687c3d621">
    <w:name w:val="sb687c3d621"/>
    <w:basedOn w:val="DefaultParagraphFont"/>
    <w:rsid w:val="00C56728"/>
    <w:rPr>
      <w:strike w:val="0"/>
      <w:dstrike w:val="0"/>
      <w:color w:val="028009"/>
      <w:u w:val="none"/>
      <w:effect w:val="none"/>
    </w:rPr>
  </w:style>
  <w:style w:type="character" w:customStyle="1" w:styleId="sb687c3d63">
    <w:name w:val="sb687c3d63"/>
    <w:basedOn w:val="DefaultParagraphFont"/>
    <w:rsid w:val="00C56728"/>
  </w:style>
  <w:style w:type="character" w:customStyle="1" w:styleId="sb687c3d641">
    <w:name w:val="sb687c3d641"/>
    <w:basedOn w:val="DefaultParagraphFont"/>
    <w:rsid w:val="00C56728"/>
    <w:rPr>
      <w:strike w:val="0"/>
      <w:dstrike w:val="0"/>
      <w:color w:val="AA04F9"/>
      <w:u w:val="none"/>
      <w:effect w:val="none"/>
    </w:rPr>
  </w:style>
  <w:style w:type="character" w:customStyle="1" w:styleId="sb687c3d651">
    <w:name w:val="sb687c3d651"/>
    <w:basedOn w:val="DefaultParagraphFont"/>
    <w:rsid w:val="00C56728"/>
    <w:rPr>
      <w:strike w:val="0"/>
      <w:dstrike w:val="0"/>
      <w:color w:val="0E00FF"/>
      <w:u w:val="none"/>
      <w:effect w:val="none"/>
    </w:rPr>
  </w:style>
  <w:style w:type="character" w:customStyle="1" w:styleId="s632e5ff121">
    <w:name w:val="s632e5ff121"/>
    <w:basedOn w:val="DefaultParagraphFont"/>
    <w:rsid w:val="00267355"/>
    <w:rPr>
      <w:strike w:val="0"/>
      <w:dstrike w:val="0"/>
      <w:color w:val="028009"/>
      <w:u w:val="none"/>
      <w:effect w:val="none"/>
    </w:rPr>
  </w:style>
  <w:style w:type="character" w:customStyle="1" w:styleId="s632e5ff13">
    <w:name w:val="s632e5ff13"/>
    <w:basedOn w:val="DefaultParagraphFont"/>
    <w:rsid w:val="00267355"/>
  </w:style>
  <w:style w:type="character" w:customStyle="1" w:styleId="s632e5ff141">
    <w:name w:val="s632e5ff141"/>
    <w:basedOn w:val="DefaultParagraphFont"/>
    <w:rsid w:val="00267355"/>
    <w:rPr>
      <w:strike w:val="0"/>
      <w:dstrike w:val="0"/>
      <w:color w:val="AA04F9"/>
      <w:u w:val="none"/>
      <w:effect w:val="none"/>
    </w:rPr>
  </w:style>
  <w:style w:type="character" w:customStyle="1" w:styleId="s632e5ff151">
    <w:name w:val="s632e5ff151"/>
    <w:basedOn w:val="DefaultParagraphFont"/>
    <w:rsid w:val="00267355"/>
    <w:rPr>
      <w:strike w:val="0"/>
      <w:dstrike w:val="0"/>
      <w:color w:val="0E00FF"/>
      <w:u w:val="none"/>
      <w:effect w:val="none"/>
    </w:rPr>
  </w:style>
  <w:style w:type="character" w:customStyle="1" w:styleId="s17da4c7f21">
    <w:name w:val="s17da4c7f21"/>
    <w:basedOn w:val="DefaultParagraphFont"/>
    <w:rsid w:val="008D241C"/>
    <w:rPr>
      <w:strike w:val="0"/>
      <w:dstrike w:val="0"/>
      <w:color w:val="028009"/>
      <w:u w:val="none"/>
      <w:effect w:val="none"/>
    </w:rPr>
  </w:style>
  <w:style w:type="character" w:customStyle="1" w:styleId="s17da4c7f3">
    <w:name w:val="s17da4c7f3"/>
    <w:basedOn w:val="DefaultParagraphFont"/>
    <w:rsid w:val="008D241C"/>
  </w:style>
  <w:style w:type="character" w:customStyle="1" w:styleId="s17da4c7f41">
    <w:name w:val="s17da4c7f41"/>
    <w:basedOn w:val="DefaultParagraphFont"/>
    <w:rsid w:val="008D241C"/>
    <w:rPr>
      <w:strike w:val="0"/>
      <w:dstrike w:val="0"/>
      <w:color w:val="AA04F9"/>
      <w:u w:val="none"/>
      <w:effect w:val="none"/>
    </w:rPr>
  </w:style>
  <w:style w:type="character" w:customStyle="1" w:styleId="s17da4c7f51">
    <w:name w:val="s17da4c7f51"/>
    <w:basedOn w:val="DefaultParagraphFont"/>
    <w:rsid w:val="008D241C"/>
    <w:rPr>
      <w:strike w:val="0"/>
      <w:dstrike w:val="0"/>
      <w:color w:val="0E00FF"/>
      <w:u w:val="none"/>
      <w:effect w:val="none"/>
    </w:rPr>
  </w:style>
  <w:style w:type="character" w:customStyle="1" w:styleId="sc027449d21">
    <w:name w:val="sc027449d21"/>
    <w:basedOn w:val="DefaultParagraphFont"/>
    <w:rsid w:val="00073A9C"/>
    <w:rPr>
      <w:strike w:val="0"/>
      <w:dstrike w:val="0"/>
      <w:color w:val="028009"/>
      <w:u w:val="none"/>
      <w:effect w:val="none"/>
    </w:rPr>
  </w:style>
  <w:style w:type="character" w:customStyle="1" w:styleId="sc027449d3">
    <w:name w:val="sc027449d3"/>
    <w:basedOn w:val="DefaultParagraphFont"/>
    <w:rsid w:val="00073A9C"/>
  </w:style>
  <w:style w:type="character" w:customStyle="1" w:styleId="sc027449d41">
    <w:name w:val="sc027449d41"/>
    <w:basedOn w:val="DefaultParagraphFont"/>
    <w:rsid w:val="00073A9C"/>
    <w:rPr>
      <w:strike w:val="0"/>
      <w:dstrike w:val="0"/>
      <w:color w:val="AA04F9"/>
      <w:u w:val="none"/>
      <w:effect w:val="none"/>
    </w:rPr>
  </w:style>
  <w:style w:type="character" w:customStyle="1" w:styleId="sc027449d51">
    <w:name w:val="sc027449d51"/>
    <w:basedOn w:val="DefaultParagraphFont"/>
    <w:rsid w:val="00073A9C"/>
    <w:rPr>
      <w:strike w:val="0"/>
      <w:dstrike w:val="0"/>
      <w:color w:val="0E00FF"/>
      <w:u w:val="none"/>
      <w:effect w:val="none"/>
    </w:rPr>
  </w:style>
  <w:style w:type="character" w:customStyle="1" w:styleId="s226fdb9f2">
    <w:name w:val="s226fdb9f2"/>
    <w:basedOn w:val="DefaultParagraphFont"/>
    <w:rsid w:val="00ED7652"/>
  </w:style>
  <w:style w:type="character" w:customStyle="1" w:styleId="s226fdb9f31">
    <w:name w:val="s226fdb9f31"/>
    <w:basedOn w:val="DefaultParagraphFont"/>
    <w:rsid w:val="00ED7652"/>
    <w:rPr>
      <w:strike w:val="0"/>
      <w:dstrike w:val="0"/>
      <w:color w:val="AA04F9"/>
      <w:u w:val="none"/>
      <w:effect w:val="none"/>
    </w:rPr>
  </w:style>
  <w:style w:type="character" w:customStyle="1" w:styleId="s226fdb9f41">
    <w:name w:val="s226fdb9f41"/>
    <w:basedOn w:val="DefaultParagraphFont"/>
    <w:rsid w:val="00ED7652"/>
    <w:rPr>
      <w:strike w:val="0"/>
      <w:dstrike w:val="0"/>
      <w:color w:val="028009"/>
      <w:u w:val="none"/>
      <w:effect w:val="none"/>
    </w:rPr>
  </w:style>
  <w:style w:type="character" w:customStyle="1" w:styleId="s226fdb9f51">
    <w:name w:val="s226fdb9f51"/>
    <w:basedOn w:val="DefaultParagraphFont"/>
    <w:rsid w:val="00ED765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2021-08-18T06:09:00Z</dcterms:created>
  <dcterms:modified xsi:type="dcterms:W3CDTF">2021-08-18T06:10:00Z</dcterms:modified>
</cp:coreProperties>
</file>